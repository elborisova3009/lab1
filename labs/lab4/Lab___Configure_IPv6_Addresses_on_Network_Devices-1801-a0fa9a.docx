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556D" w14:textId="77777777" w:rsidR="00E32F56" w:rsidRDefault="008A63A5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359760EA" w:rsidR="007245B5" w:rsidRPr="00E87D62" w:rsidRDefault="007245B5" w:rsidP="007245B5">
            <w:pPr>
              <w:pStyle w:val="TableText"/>
            </w:pPr>
            <w:r>
              <w:t xml:space="preserve"> 2001:db8:acad:1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548CABEF" w:rsidR="007245B5" w:rsidRPr="00DC289A" w:rsidRDefault="007245B5" w:rsidP="007245B5">
            <w:pPr>
              <w:pStyle w:val="TableText"/>
              <w:rPr>
                <w:lang w:val="en-US"/>
              </w:rPr>
            </w:pPr>
            <w:r w:rsidRPr="00DC289A">
              <w:rPr>
                <w:color w:val="00B050"/>
              </w:rPr>
              <w:t xml:space="preserve">VLAN </w:t>
            </w:r>
            <w:r w:rsidR="00DC289A" w:rsidRPr="00DC289A">
              <w:rPr>
                <w:color w:val="00B050"/>
                <w:lang w:val="en-US"/>
              </w:rPr>
              <w:t>2</w:t>
            </w:r>
          </w:p>
        </w:tc>
        <w:tc>
          <w:tcPr>
            <w:tcW w:w="2520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61025269" w14:textId="77777777" w:rsidR="007245B5" w:rsidRPr="00C07FD9" w:rsidRDefault="007245B5" w:rsidP="00B40A5D">
      <w:pPr>
        <w:pStyle w:val="1"/>
      </w:pPr>
      <w:r>
        <w:t>Общие сведения/сценарий</w:t>
      </w:r>
    </w:p>
    <w:p w14:paraId="31206D52" w14:textId="77777777"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440EC133" w14:textId="77777777"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5169646" w14:textId="77777777"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S1(config)#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0E2CBD14" w14:textId="77777777"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77777777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7777777" w:rsidR="007245B5" w:rsidRPr="00203C52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36AC9A5B" w14:textId="77777777" w:rsidR="007245B5" w:rsidRDefault="007245B5" w:rsidP="007245B5">
      <w:pPr>
        <w:pStyle w:val="2"/>
      </w:pPr>
      <w:r>
        <w:lastRenderedPageBreak/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21B29325" w14:textId="29198B0E" w:rsidR="007245B5" w:rsidRDefault="007245B5" w:rsidP="00AD6B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77777777" w:rsidR="007245B5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00864E5E" w14:textId="1BAF155C" w:rsidR="007245B5" w:rsidRPr="00347326" w:rsidRDefault="007245B5" w:rsidP="00041AD5">
      <w:pPr>
        <w:pStyle w:val="BodyTextL50"/>
        <w:rPr>
          <w:lang w:val="en-US"/>
        </w:rPr>
      </w:pPr>
      <w:r w:rsidRPr="00614E6A"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5E3113F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23199001" w14:textId="1BDC7BBE" w:rsidR="007245B5" w:rsidRPr="00E32F56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 </w:t>
      </w:r>
    </w:p>
    <w:p w14:paraId="69839308" w14:textId="2A746D28"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Default="007B4176" w:rsidP="007B4176">
      <w:pPr>
        <w:pStyle w:val="4"/>
      </w:pPr>
      <w:r>
        <w:t>Вопрос:</w:t>
      </w:r>
    </w:p>
    <w:p w14:paraId="77AC947C" w14:textId="20E12401"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14:paraId="62AD7ECF" w14:textId="77777777" w:rsidR="007245B5" w:rsidRPr="00B73926" w:rsidRDefault="007245B5" w:rsidP="00041AD5">
      <w:pPr>
        <w:pStyle w:val="3"/>
      </w:pPr>
      <w:r>
        <w:t>Активируйте IPv6-маршрутизацию на R1.</w:t>
      </w:r>
    </w:p>
    <w:p w14:paraId="34E6B4ED" w14:textId="01F2E720"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4D8A348C" w14:textId="6B9FF2B8"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77777777"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77777777"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80CD5BB" w14:textId="77777777" w:rsidR="007245B5" w:rsidRDefault="007245B5" w:rsidP="00041AD5">
      <w:pPr>
        <w:pStyle w:val="SubStepAlpha"/>
      </w:pPr>
      <w:r>
        <w:t>Проверьте правильность назначения IPv6-адресов интерфейсу управления с помощью команды show ipv6 interface vlan1.</w:t>
      </w: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6D127B6D" w:rsidR="007245B5" w:rsidRDefault="007245B5" w:rsidP="00041AD5">
      <w:pPr>
        <w:pStyle w:val="SubStepAlpha"/>
      </w:pPr>
      <w:r>
        <w:t xml:space="preserve">Откройте окно Свойства </w:t>
      </w:r>
      <w:proofErr w:type="spellStart"/>
      <w:r>
        <w:t>Ethernet</w:t>
      </w:r>
      <w:proofErr w:type="spellEnd"/>
      <w:r>
        <w:t xml:space="preserve"> для каждого ПК и назначьте адресацию IPv6.</w:t>
      </w:r>
    </w:p>
    <w:p w14:paraId="2C581666" w14:textId="77777777" w:rsidR="007245B5" w:rsidRDefault="007245B5" w:rsidP="00041AD5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14:paraId="4A600B77" w14:textId="26E03CEC" w:rsidR="007245B5" w:rsidRDefault="007245B5" w:rsidP="00041AD5">
      <w:pPr>
        <w:pStyle w:val="2"/>
      </w:pPr>
      <w:r>
        <w:lastRenderedPageBreak/>
        <w:t>Проверка сквозного подключения</w:t>
      </w:r>
    </w:p>
    <w:p w14:paraId="61A4A7D9" w14:textId="562F5030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04C824F3" w14:textId="450DDA1A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14:paraId="6EE9D5C4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bookmarkStart w:id="0" w:name="_GoBack"/>
      <w:r>
        <w:t>Вопросы для повторения</w:t>
      </w:r>
    </w:p>
    <w:p w14:paraId="4317D223" w14:textId="14138FB0"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4414C214" w14:textId="77777777" w:rsidR="007245B5" w:rsidRDefault="007245B5" w:rsidP="00041AD5">
      <w:pPr>
        <w:pStyle w:val="ReflectionQ"/>
      </w:pPr>
      <w:r>
        <w:t>Какой идентификатор подсети в индивидуальном IPv6-адресе 2001:db</w:t>
      </w:r>
      <w:proofErr w:type="gramStart"/>
      <w:r>
        <w:t>8:acad::</w:t>
      </w:r>
      <w:proofErr w:type="gramEnd"/>
      <w:r>
        <w:t>aaaa:1234/64?</w:t>
      </w:r>
    </w:p>
    <w:bookmarkEnd w:id="0"/>
    <w:p w14:paraId="26E623B3" w14:textId="77777777"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7245B5" w14:paraId="11676681" w14:textId="77777777" w:rsidTr="0072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5F44EF6" w14:textId="77777777"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68861166" w14:textId="77777777"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7A5674AE" w14:textId="77777777"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14:paraId="61C7365D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327D7111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14:paraId="12EB29D8" w14:textId="77777777" w:rsidTr="007245B5">
        <w:tc>
          <w:tcPr>
            <w:tcW w:w="1530" w:type="dxa"/>
          </w:tcPr>
          <w:p w14:paraId="46D427B9" w14:textId="77777777"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14:paraId="5404BB46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49148D1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4A35257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89ABA54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13AEC489" w14:textId="77777777" w:rsidTr="007245B5">
        <w:tc>
          <w:tcPr>
            <w:tcW w:w="1530" w:type="dxa"/>
          </w:tcPr>
          <w:p w14:paraId="62B10A93" w14:textId="77777777"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CEF91B4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DB57A3C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61F3374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05B2F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00FA1375" w14:textId="77777777" w:rsidTr="007245B5">
        <w:tc>
          <w:tcPr>
            <w:tcW w:w="1530" w:type="dxa"/>
          </w:tcPr>
          <w:p w14:paraId="32B66E59" w14:textId="77777777"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1BB4171D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6E771A6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7FFDD65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DDD61B5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4C8D27EC" w14:textId="77777777" w:rsidTr="007245B5">
        <w:tc>
          <w:tcPr>
            <w:tcW w:w="1530" w:type="dxa"/>
          </w:tcPr>
          <w:p w14:paraId="14C9138C" w14:textId="77777777"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0FFA380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A3028F8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4A0B4E2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448165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78650DCF" w14:textId="77777777" w:rsidTr="007245B5">
        <w:tc>
          <w:tcPr>
            <w:tcW w:w="1530" w:type="dxa"/>
          </w:tcPr>
          <w:p w14:paraId="5E41644C" w14:textId="77777777"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DB1901A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FF1FCC6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17B3523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EB24745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28E45E30" w14:textId="77777777" w:rsidTr="007245B5">
        <w:tc>
          <w:tcPr>
            <w:tcW w:w="1530" w:type="dxa"/>
          </w:tcPr>
          <w:p w14:paraId="57CFC60B" w14:textId="77777777"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ED79F9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96D2777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5B8FCA2F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64C51A1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34D5CC9B" w14:textId="77777777" w:rsidTr="007245B5">
        <w:tc>
          <w:tcPr>
            <w:tcW w:w="1530" w:type="dxa"/>
          </w:tcPr>
          <w:p w14:paraId="5BFE22F7" w14:textId="77777777"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F903B2B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B3AA781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438D342" w14:textId="77777777"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30D6B30" w14:textId="77777777"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14:paraId="09172AAF" w14:textId="77777777"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14:paraId="58CD33EB" w14:textId="77777777"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1E80B" w14:textId="77777777" w:rsidR="008A63A5" w:rsidRDefault="008A63A5" w:rsidP="00710659">
      <w:pPr>
        <w:spacing w:after="0" w:line="240" w:lineRule="auto"/>
      </w:pPr>
      <w:r>
        <w:separator/>
      </w:r>
    </w:p>
    <w:p w14:paraId="7ECFB074" w14:textId="77777777" w:rsidR="008A63A5" w:rsidRDefault="008A63A5"/>
  </w:endnote>
  <w:endnote w:type="continuationSeparator" w:id="0">
    <w:p w14:paraId="2E5A6429" w14:textId="77777777" w:rsidR="008A63A5" w:rsidRDefault="008A63A5" w:rsidP="00710659">
      <w:pPr>
        <w:spacing w:after="0" w:line="240" w:lineRule="auto"/>
      </w:pPr>
      <w:r>
        <w:continuationSeparator/>
      </w:r>
    </w:p>
    <w:p w14:paraId="5CC15342" w14:textId="77777777" w:rsidR="008A63A5" w:rsidRDefault="008A6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EE7D" w14:textId="4365B8CF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25E0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02B3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35C0" w14:textId="23934139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25E0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02B3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83264" w14:textId="77777777" w:rsidR="008A63A5" w:rsidRDefault="008A63A5" w:rsidP="00710659">
      <w:pPr>
        <w:spacing w:after="0" w:line="240" w:lineRule="auto"/>
      </w:pPr>
      <w:r>
        <w:separator/>
      </w:r>
    </w:p>
    <w:p w14:paraId="759216B8" w14:textId="77777777" w:rsidR="008A63A5" w:rsidRDefault="008A63A5"/>
  </w:footnote>
  <w:footnote w:type="continuationSeparator" w:id="0">
    <w:p w14:paraId="0F75EECE" w14:textId="77777777" w:rsidR="008A63A5" w:rsidRDefault="008A63A5" w:rsidP="00710659">
      <w:pPr>
        <w:spacing w:after="0" w:line="240" w:lineRule="auto"/>
      </w:pPr>
      <w:r>
        <w:continuationSeparator/>
      </w:r>
    </w:p>
    <w:p w14:paraId="3A570158" w14:textId="77777777" w:rsidR="008A63A5" w:rsidRDefault="008A6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3544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2269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5253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326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0487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3A5"/>
    <w:rsid w:val="008A787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2B33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89A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5E05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777334"/>
    <w:rsid w:val="009E039F"/>
    <w:rsid w:val="00A2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78AC4-677F-4E40-8266-A02C6996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526</TotalTime>
  <Pages>4</Pages>
  <Words>1265</Words>
  <Characters>7215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IPv6-адресов на сетевых устройствах</vt:lpstr>
      <vt:lpstr>Lab - Configure IPv6 Addresses on Network Devices</vt:lpstr>
    </vt:vector>
  </TitlesOfParts>
  <Company>Cisco Systems, Inc.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Борисова Елена Игоревна</cp:lastModifiedBy>
  <cp:revision>14</cp:revision>
  <cp:lastPrinted>2020-06-12T19:51:00Z</cp:lastPrinted>
  <dcterms:created xsi:type="dcterms:W3CDTF">2019-09-29T22:26:00Z</dcterms:created>
  <dcterms:modified xsi:type="dcterms:W3CDTF">2022-10-08T01:21:00Z</dcterms:modified>
</cp:coreProperties>
</file>